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IB系统说明书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在mysql-front中建一个名为</w:t>
      </w:r>
      <w:r>
        <w:rPr>
          <w:rFonts w:hint="eastAsia"/>
          <w:b/>
          <w:bCs/>
          <w:sz w:val="36"/>
          <w:szCs w:val="36"/>
          <w:lang w:val="en-US" w:eastAsia="zh-CN"/>
        </w:rPr>
        <w:t>ib</w:t>
      </w:r>
      <w:r>
        <w:rPr>
          <w:rFonts w:hint="eastAsia"/>
          <w:lang w:val="en-US" w:eastAsia="zh-CN"/>
        </w:rPr>
        <w:t>的数据库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b/>
          <w:bCs/>
          <w:lang w:val="en-US" w:eastAsia="zh-CN"/>
        </w:rPr>
        <w:t>基础数据脚本.sql</w:t>
      </w:r>
      <w:r>
        <w:rPr>
          <w:rFonts w:hint="eastAsia"/>
          <w:lang w:val="en-US" w:eastAsia="zh-CN"/>
        </w:rPr>
        <w:t>导入MySQL-Front中，建好如下九个表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4479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导入ib_client项目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首先在FIle-&gt;import-&gt;General下找到如下界面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37940" cy="4083685"/>
            <wp:effectExtent l="0" t="0" r="1016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通过Browse找到ib-client项目所在的路径即可导入项目</w:t>
      </w:r>
      <w:r>
        <w:drawing>
          <wp:inline distT="0" distB="0" distL="114300" distR="114300">
            <wp:extent cx="2983230" cy="4200525"/>
            <wp:effectExtent l="0" t="0" r="762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4.在eclipse中的 config这个目录下会有一个config.xml这个配置文件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91970" cy="2781300"/>
            <wp:effectExtent l="0" t="0" r="177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5.config配置文件的信息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把password改为本机MySQL的登录密码（1318机房默认是123456）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把IP改为127.0.0.1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4335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6..在com.bus.controller包中执行即可！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.</w:t>
      </w:r>
      <w:bookmarkStart w:id="0" w:name="_GoBack"/>
      <w:r>
        <w:drawing>
          <wp:inline distT="0" distB="0" distL="114300" distR="114300">
            <wp:extent cx="2369185" cy="37147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7.点击执行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Ps:1.首次进去系统用户名与密码均为admin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firstLine="321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2.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32"/>
          <w:szCs w:val="32"/>
          <w:lang w:eastAsia="zh-CN"/>
        </w:rPr>
        <w:t>如遇到无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32"/>
          <w:szCs w:val="32"/>
        </w:rPr>
        <w:t>权限问题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32"/>
          <w:szCs w:val="32"/>
          <w:lang w:eastAsia="zh-CN"/>
        </w:rPr>
        <w:t>：则在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mysql-front执行如下语句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mysql&gt; grant all privileges on *.* to root@"%" identified by "PASSWORD";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Query OK, 0 rows affected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mysql&gt; flush privileges;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Query OK, 0 rows affected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964180" cy="224155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A27F6"/>
    <w:multiLevelType w:val="singleLevel"/>
    <w:tmpl w:val="84BA2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1BA65D"/>
    <w:multiLevelType w:val="singleLevel"/>
    <w:tmpl w:val="191BA65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71346"/>
    <w:rsid w:val="3C3713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2018-07-12T13:25:00Z</dcterms:created>
  <dc:creator>Administrator</dc:creator>
  <cp:lastModifiedBy>Administrator</cp:lastModifiedBy>
  <dcterms:modified xsi:type="dcterms:W3CDTF">2018-07-12T14:10:34Z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